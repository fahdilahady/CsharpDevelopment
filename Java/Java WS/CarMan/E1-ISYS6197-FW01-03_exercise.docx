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5"/>
        <w:gridCol w:w="3730"/>
      </w:tblGrid>
      <w:tr w:rsidR="00934D7E" w:rsidTr="00934D7E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D7E" w:rsidRDefault="00934D7E">
            <w:pPr>
              <w:spacing w:line="276" w:lineRule="auto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:rsidR="00934D7E" w:rsidRDefault="00934D7E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Practicum 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934D7E" w:rsidRDefault="00934D7E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val="id-ID" w:eastAsia="id-ID"/>
              </w:rPr>
              <w:drawing>
                <wp:inline distT="0" distB="0" distL="0" distR="0">
                  <wp:extent cx="1371600" cy="10204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7E" w:rsidTr="00934D7E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D7E" w:rsidRDefault="00934D7E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ISYS6197</w:t>
            </w:r>
          </w:p>
          <w:p w:rsidR="00934D7E" w:rsidRDefault="00934D7E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73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934D7E" w:rsidRDefault="00934D7E">
            <w:pPr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934D7E" w:rsidTr="00934D7E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D7E" w:rsidRDefault="00934D7E">
            <w:pPr>
              <w:spacing w:line="276" w:lineRule="auto"/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934D7E" w:rsidRDefault="00934D7E">
            <w:pPr>
              <w:pStyle w:val="Header"/>
              <w:tabs>
                <w:tab w:val="left" w:pos="720"/>
              </w:tabs>
              <w:spacing w:line="276" w:lineRule="auto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934D7E" w:rsidRDefault="00934D7E">
            <w:pPr>
              <w:spacing w:line="27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E1-ISYS6197-FW01</w:t>
            </w:r>
          </w:p>
        </w:tc>
      </w:tr>
      <w:tr w:rsidR="00934D7E" w:rsidTr="00934D7E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34D7E" w:rsidRDefault="00934D7E">
            <w:pPr>
              <w:pStyle w:val="Header"/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 w:rsidR="001C5A71">
              <w:rPr>
                <w:rFonts w:ascii="Arial" w:hAnsi="Arial" w:cs="Arial"/>
                <w:sz w:val="18"/>
              </w:rPr>
              <w:t>Even</w:t>
            </w:r>
            <w:r>
              <w:rPr>
                <w:rFonts w:ascii="Arial" w:hAnsi="Arial" w:cs="Arial"/>
                <w:sz w:val="18"/>
                <w:lang w:val="id-ID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2015</w:t>
            </w:r>
            <w:r>
              <w:rPr>
                <w:rFonts w:ascii="Arial" w:hAnsi="Arial" w:cs="Arial"/>
                <w:sz w:val="18"/>
                <w:lang w:val="id-ID"/>
              </w:rPr>
              <w:t>/</w:t>
            </w:r>
            <w:r>
              <w:rPr>
                <w:rFonts w:ascii="Arial" w:hAnsi="Arial" w:cs="Arial"/>
                <w:sz w:val="18"/>
              </w:rPr>
              <w:t>2016</w:t>
            </w:r>
          </w:p>
          <w:p w:rsidR="00934D7E" w:rsidRDefault="00934D7E" w:rsidP="001C5A71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Valid on </w:t>
            </w:r>
            <w:r w:rsidR="001C5A71">
              <w:rPr>
                <w:rFonts w:ascii="Arial" w:hAnsi="Arial" w:cs="Arial"/>
                <w:i/>
                <w:sz w:val="16"/>
              </w:rPr>
              <w:t xml:space="preserve">Even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6"/>
              </w:rPr>
              <w:t>2015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>
              <w:rPr>
                <w:rFonts w:ascii="Arial" w:hAnsi="Arial" w:cs="Arial"/>
                <w:i/>
                <w:sz w:val="16"/>
              </w:rPr>
              <w:t>2016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934D7E" w:rsidRDefault="00934D7E">
            <w:pPr>
              <w:pStyle w:val="Header"/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:rsidR="00934D7E" w:rsidRDefault="00934D7E">
            <w:pPr>
              <w:pStyle w:val="Header"/>
              <w:tabs>
                <w:tab w:val="clear" w:pos="4680"/>
                <w:tab w:val="left" w:pos="2302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  <w:t xml:space="preserve">Revision </w:t>
            </w:r>
            <w:r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5B66A9" w:rsidRPr="001B51D1" w:rsidRDefault="005B66A9" w:rsidP="001B51D1"/>
    <w:p w:rsidR="00B04EE1" w:rsidRPr="00EA3888" w:rsidRDefault="00B04EE1" w:rsidP="00B04EE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Learning Outcomes</w:t>
      </w:r>
    </w:p>
    <w:p w:rsidR="00B04EE1" w:rsidRPr="00B04EE1" w:rsidRDefault="00B04EE1" w:rsidP="00B04EE1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noProof/>
          <w:lang w:val="id-ID"/>
        </w:rPr>
      </w:pPr>
      <w:r w:rsidRPr="001B526C">
        <w:t>Explain Object Oriented concept</w:t>
      </w:r>
    </w:p>
    <w:p w:rsidR="00B04EE1" w:rsidRPr="00B04EE1" w:rsidRDefault="00B04EE1" w:rsidP="00B04EE1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noProof/>
          <w:lang w:val="id-ID"/>
        </w:rPr>
      </w:pPr>
      <w:r w:rsidRPr="00B04EE1">
        <w:t>Solve the algorithm problem using Object Oriented concept</w:t>
      </w:r>
    </w:p>
    <w:p w:rsidR="00B04EE1" w:rsidRPr="00EA3888" w:rsidRDefault="00B04EE1" w:rsidP="00B04EE1">
      <w:pPr>
        <w:pStyle w:val="Heading2"/>
      </w:pPr>
      <w:r>
        <w:rPr>
          <w:rFonts w:ascii="Times New Roman" w:hAnsi="Times New Roman"/>
          <w:color w:val="auto"/>
          <w:sz w:val="24"/>
          <w:szCs w:val="24"/>
        </w:rPr>
        <w:t>Topic</w:t>
      </w:r>
    </w:p>
    <w:p w:rsidR="00B04EE1" w:rsidRPr="005B534E" w:rsidRDefault="00B04EE1" w:rsidP="00B04EE1">
      <w:pPr>
        <w:numPr>
          <w:ilvl w:val="0"/>
          <w:numId w:val="6"/>
        </w:numPr>
        <w:tabs>
          <w:tab w:val="clear" w:pos="720"/>
        </w:tabs>
        <w:ind w:left="378"/>
        <w:jc w:val="both"/>
        <w:rPr>
          <w:bCs/>
          <w:lang w:val="id-ID"/>
        </w:rPr>
      </w:pPr>
      <w:r>
        <w:rPr>
          <w:noProof/>
        </w:rPr>
        <w:t xml:space="preserve">Session 03 - </w:t>
      </w:r>
      <w:r w:rsidRPr="00B04EE1">
        <w:rPr>
          <w:noProof/>
        </w:rPr>
        <w:t>Inheritance I</w:t>
      </w:r>
    </w:p>
    <w:p w:rsidR="00B04EE1" w:rsidRPr="00EA3888" w:rsidRDefault="00B04EE1" w:rsidP="00B04EE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 Topics</w:t>
      </w:r>
    </w:p>
    <w:p w:rsidR="00B04EE1" w:rsidRPr="00B04EE1" w:rsidRDefault="00B04EE1" w:rsidP="00B04EE1">
      <w:pPr>
        <w:pStyle w:val="ListParagraph"/>
        <w:numPr>
          <w:ilvl w:val="0"/>
          <w:numId w:val="16"/>
        </w:numPr>
        <w:tabs>
          <w:tab w:val="left" w:pos="360"/>
        </w:tabs>
      </w:pPr>
      <w:r w:rsidRPr="00B04EE1">
        <w:rPr>
          <w:color w:val="000000"/>
          <w:shd w:val="clear" w:color="auto" w:fill="FFFFFF"/>
        </w:rPr>
        <w:t>Sub Class</w:t>
      </w:r>
    </w:p>
    <w:p w:rsidR="00B04EE1" w:rsidRPr="00B04EE1" w:rsidRDefault="00B04EE1" w:rsidP="00B04EE1">
      <w:pPr>
        <w:pStyle w:val="ListParagraph"/>
        <w:numPr>
          <w:ilvl w:val="0"/>
          <w:numId w:val="16"/>
        </w:numPr>
        <w:tabs>
          <w:tab w:val="left" w:pos="360"/>
        </w:tabs>
      </w:pPr>
      <w:r w:rsidRPr="00B04EE1">
        <w:rPr>
          <w:color w:val="000000"/>
          <w:shd w:val="clear" w:color="auto" w:fill="FFFFFF"/>
        </w:rPr>
        <w:t>Super Class</w:t>
      </w:r>
    </w:p>
    <w:p w:rsidR="00B04EE1" w:rsidRPr="00B04EE1" w:rsidRDefault="00B04EE1" w:rsidP="00B04EE1">
      <w:pPr>
        <w:pStyle w:val="ListParagraph"/>
        <w:numPr>
          <w:ilvl w:val="0"/>
          <w:numId w:val="16"/>
        </w:numPr>
        <w:tabs>
          <w:tab w:val="left" w:pos="360"/>
        </w:tabs>
      </w:pPr>
      <w:r w:rsidRPr="00B04EE1">
        <w:rPr>
          <w:color w:val="000000"/>
          <w:shd w:val="clear" w:color="auto" w:fill="FFFFFF"/>
        </w:rPr>
        <w:t>Inheritance Concept</w:t>
      </w:r>
    </w:p>
    <w:p w:rsidR="00B04EE1" w:rsidRPr="00B04EE1" w:rsidRDefault="00B04EE1" w:rsidP="00B04EE1">
      <w:pPr>
        <w:pStyle w:val="ListParagraph"/>
        <w:tabs>
          <w:tab w:val="left" w:pos="360"/>
        </w:tabs>
        <w:ind w:left="360"/>
      </w:pP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643F75" w:rsidRDefault="004B47B5" w:rsidP="00643F75">
      <w:pPr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E3135" w:rsidRDefault="006E3135" w:rsidP="006E3135">
      <w:pPr>
        <w:jc w:val="center"/>
        <w:rPr>
          <w:b/>
        </w:rPr>
      </w:pPr>
      <w:r w:rsidRPr="0037133A">
        <w:rPr>
          <w:b/>
        </w:rPr>
        <w:t>CarMan</w:t>
      </w:r>
    </w:p>
    <w:p w:rsidR="006E3135" w:rsidRPr="006E3135" w:rsidRDefault="006E3135" w:rsidP="006E3135">
      <w:pPr>
        <w:jc w:val="center"/>
        <w:rPr>
          <w:rFonts w:ascii="Arial" w:hAnsi="Arial" w:cs="Arial"/>
          <w:i/>
          <w:sz w:val="16"/>
        </w:rPr>
      </w:pPr>
    </w:p>
    <w:p w:rsidR="00BC6DE8" w:rsidRDefault="00341968" w:rsidP="000A09BB">
      <w:pPr>
        <w:spacing w:line="360" w:lineRule="auto"/>
      </w:pPr>
      <w:r>
        <w:tab/>
        <w:t>You are asked to build an</w:t>
      </w:r>
      <w:r w:rsidR="00C24FBD">
        <w:t xml:space="preserve"> </w:t>
      </w:r>
      <w:r w:rsidR="00C24FBD" w:rsidRPr="00C24FBD">
        <w:rPr>
          <w:b/>
        </w:rPr>
        <w:t>object oriented</w:t>
      </w:r>
      <w:r w:rsidR="00687E1B">
        <w:t xml:space="preserve"> </w:t>
      </w:r>
      <w:r>
        <w:t>application</w:t>
      </w:r>
      <w:r w:rsidR="0037133A">
        <w:t xml:space="preserve"> called </w:t>
      </w:r>
      <w:r w:rsidR="0037133A" w:rsidRPr="0037133A">
        <w:rPr>
          <w:b/>
        </w:rPr>
        <w:t>CarMan</w:t>
      </w:r>
      <w:r>
        <w:t xml:space="preserve"> for</w:t>
      </w:r>
      <w:r w:rsidR="006F192A">
        <w:t xml:space="preserve"> vehicle management</w:t>
      </w:r>
      <w:r w:rsidR="00687E1B">
        <w:t>. You are assigned to make a program with the description below:</w:t>
      </w:r>
    </w:p>
    <w:p w:rsidR="00CA3FF9" w:rsidRDefault="00B462EF" w:rsidP="00E217F3">
      <w:pPr>
        <w:pStyle w:val="ListParagraph"/>
        <w:numPr>
          <w:ilvl w:val="0"/>
          <w:numId w:val="12"/>
        </w:numPr>
        <w:spacing w:line="360" w:lineRule="auto"/>
      </w:pPr>
      <w:r>
        <w:t>Ask</w:t>
      </w:r>
      <w:r w:rsidR="00687E1B">
        <w:t xml:space="preserve"> user to input </w:t>
      </w:r>
      <w:r w:rsidR="00687E1B" w:rsidRPr="00687E1B">
        <w:rPr>
          <w:b/>
        </w:rPr>
        <w:t>name</w:t>
      </w:r>
      <w:r w:rsidR="00687E1B">
        <w:t xml:space="preserve">. Validate length of </w:t>
      </w:r>
      <w:r w:rsidR="00687E1B" w:rsidRPr="00B462EF">
        <w:rPr>
          <w:b/>
        </w:rPr>
        <w:t>name</w:t>
      </w:r>
      <w:r w:rsidR="00687E1B">
        <w:t xml:space="preserve"> must be between </w:t>
      </w:r>
      <w:r w:rsidRPr="00B462EF">
        <w:rPr>
          <w:b/>
        </w:rPr>
        <w:t>5 – 25 characters</w:t>
      </w:r>
      <w:r>
        <w:t>.</w:t>
      </w:r>
      <w:r w:rsidR="00E217F3">
        <w:rPr>
          <w:noProof/>
          <w:lang w:eastAsia="en-US"/>
        </w:rPr>
        <w:t xml:space="preserve"> </w:t>
      </w:r>
    </w:p>
    <w:p w:rsidR="0037133A" w:rsidRDefault="0037133A" w:rsidP="00E217F3">
      <w:pPr>
        <w:pStyle w:val="ListParagraph"/>
        <w:numPr>
          <w:ilvl w:val="0"/>
          <w:numId w:val="12"/>
        </w:numPr>
        <w:spacing w:line="360" w:lineRule="auto"/>
      </w:pPr>
      <w:r>
        <w:rPr>
          <w:noProof/>
          <w:lang w:eastAsia="en-US"/>
        </w:rPr>
        <w:t xml:space="preserve">Ask user to input </w:t>
      </w:r>
      <w:r w:rsidRPr="003454A7">
        <w:rPr>
          <w:b/>
          <w:noProof/>
          <w:lang w:eastAsia="en-US"/>
        </w:rPr>
        <w:t>vehicle</w:t>
      </w:r>
      <w:r>
        <w:rPr>
          <w:noProof/>
          <w:lang w:eastAsia="en-US"/>
        </w:rPr>
        <w:t xml:space="preserve">. Validate </w:t>
      </w:r>
      <w:r w:rsidRPr="0037133A">
        <w:rPr>
          <w:b/>
          <w:noProof/>
          <w:lang w:eastAsia="en-US"/>
        </w:rPr>
        <w:t>vehicle</w:t>
      </w:r>
      <w:r>
        <w:rPr>
          <w:noProof/>
          <w:lang w:eastAsia="en-US"/>
        </w:rPr>
        <w:t xml:space="preserve"> must be </w:t>
      </w:r>
      <w:r w:rsidR="00681748" w:rsidRPr="00681748">
        <w:rPr>
          <w:b/>
          <w:noProof/>
          <w:lang w:eastAsia="en-US"/>
        </w:rPr>
        <w:t>‘</w:t>
      </w:r>
      <w:r w:rsidRPr="0037133A">
        <w:rPr>
          <w:b/>
          <w:noProof/>
          <w:lang w:eastAsia="en-US"/>
        </w:rPr>
        <w:t>Car</w:t>
      </w:r>
      <w:r w:rsidR="00681748">
        <w:rPr>
          <w:b/>
          <w:noProof/>
          <w:lang w:eastAsia="en-US"/>
        </w:rPr>
        <w:t>’</w:t>
      </w:r>
      <w:r>
        <w:rPr>
          <w:noProof/>
          <w:lang w:eastAsia="en-US"/>
        </w:rPr>
        <w:t xml:space="preserve"> or </w:t>
      </w:r>
      <w:r w:rsidR="00681748" w:rsidRPr="00681748">
        <w:rPr>
          <w:b/>
          <w:noProof/>
          <w:lang w:eastAsia="en-US"/>
        </w:rPr>
        <w:t>‘</w:t>
      </w:r>
      <w:r w:rsidRPr="0037133A">
        <w:rPr>
          <w:b/>
          <w:noProof/>
          <w:lang w:eastAsia="en-US"/>
        </w:rPr>
        <w:t>Truck</w:t>
      </w:r>
      <w:r w:rsidR="00681748">
        <w:rPr>
          <w:b/>
          <w:noProof/>
          <w:lang w:eastAsia="en-US"/>
        </w:rPr>
        <w:t>’</w:t>
      </w:r>
      <w:r>
        <w:rPr>
          <w:noProof/>
          <w:lang w:eastAsia="en-US"/>
        </w:rPr>
        <w:t>.</w:t>
      </w:r>
    </w:p>
    <w:p w:rsidR="0037133A" w:rsidRDefault="0037133A" w:rsidP="00E217F3">
      <w:pPr>
        <w:pStyle w:val="ListParagraph"/>
        <w:numPr>
          <w:ilvl w:val="0"/>
          <w:numId w:val="12"/>
        </w:numPr>
        <w:spacing w:line="360" w:lineRule="auto"/>
      </w:pPr>
      <w:r>
        <w:rPr>
          <w:noProof/>
          <w:lang w:eastAsia="en-US"/>
        </w:rPr>
        <w:t xml:space="preserve">Ask user to input </w:t>
      </w:r>
      <w:r w:rsidRPr="0037133A">
        <w:rPr>
          <w:b/>
          <w:noProof/>
          <w:lang w:eastAsia="en-US"/>
        </w:rPr>
        <w:t>vehicle brand</w:t>
      </w:r>
      <w:r>
        <w:rPr>
          <w:noProof/>
          <w:lang w:eastAsia="en-US"/>
        </w:rPr>
        <w:t xml:space="preserve">. If the </w:t>
      </w:r>
      <w:r w:rsidRPr="0037133A">
        <w:rPr>
          <w:b/>
          <w:noProof/>
          <w:lang w:eastAsia="en-US"/>
        </w:rPr>
        <w:t>vehicle</w:t>
      </w:r>
      <w:r>
        <w:rPr>
          <w:noProof/>
          <w:lang w:eastAsia="en-US"/>
        </w:rPr>
        <w:t xml:space="preserve"> is </w:t>
      </w:r>
      <w:r w:rsidRPr="0037133A">
        <w:rPr>
          <w:b/>
          <w:noProof/>
          <w:lang w:eastAsia="en-US"/>
        </w:rPr>
        <w:t>Car</w:t>
      </w:r>
      <w:r w:rsidRPr="00CB2917">
        <w:rPr>
          <w:noProof/>
          <w:lang w:eastAsia="en-US"/>
        </w:rPr>
        <w:t>,</w:t>
      </w:r>
      <w:r>
        <w:rPr>
          <w:b/>
          <w:noProof/>
          <w:lang w:eastAsia="en-US"/>
        </w:rPr>
        <w:t xml:space="preserve"> </w:t>
      </w:r>
      <w:r>
        <w:rPr>
          <w:noProof/>
          <w:lang w:eastAsia="en-US"/>
        </w:rPr>
        <w:t xml:space="preserve">validate </w:t>
      </w:r>
      <w:r w:rsidRPr="0037133A">
        <w:rPr>
          <w:b/>
          <w:noProof/>
          <w:lang w:eastAsia="en-US"/>
        </w:rPr>
        <w:t>brand</w:t>
      </w:r>
      <w:r>
        <w:rPr>
          <w:noProof/>
          <w:lang w:eastAsia="en-US"/>
        </w:rPr>
        <w:t xml:space="preserve"> must be </w:t>
      </w:r>
      <w:r w:rsidR="00681748" w:rsidRPr="00681748">
        <w:rPr>
          <w:b/>
          <w:noProof/>
          <w:lang w:eastAsia="en-US"/>
        </w:rPr>
        <w:t>‘</w:t>
      </w:r>
      <w:r w:rsidRPr="0037133A">
        <w:rPr>
          <w:b/>
          <w:noProof/>
          <w:lang w:eastAsia="en-US"/>
        </w:rPr>
        <w:t>BMX</w:t>
      </w:r>
      <w:r w:rsidR="00681748">
        <w:rPr>
          <w:b/>
          <w:noProof/>
          <w:lang w:eastAsia="en-US"/>
        </w:rPr>
        <w:t>’</w:t>
      </w:r>
      <w:r>
        <w:rPr>
          <w:noProof/>
          <w:lang w:eastAsia="en-US"/>
        </w:rPr>
        <w:t xml:space="preserve">, </w:t>
      </w:r>
      <w:r w:rsidR="00681748" w:rsidRPr="00681748">
        <w:rPr>
          <w:b/>
          <w:noProof/>
          <w:lang w:eastAsia="en-US"/>
        </w:rPr>
        <w:t>‘</w:t>
      </w:r>
      <w:r w:rsidRPr="0037133A">
        <w:rPr>
          <w:b/>
          <w:noProof/>
          <w:lang w:eastAsia="en-US"/>
        </w:rPr>
        <w:t>Toyoda</w:t>
      </w:r>
      <w:r w:rsidR="00681748">
        <w:rPr>
          <w:b/>
          <w:noProof/>
          <w:lang w:eastAsia="en-US"/>
        </w:rPr>
        <w:t>’</w:t>
      </w:r>
      <w:r>
        <w:rPr>
          <w:noProof/>
          <w:lang w:eastAsia="en-US"/>
        </w:rPr>
        <w:t xml:space="preserve">, or </w:t>
      </w:r>
      <w:r w:rsidR="00681748" w:rsidRPr="00681748">
        <w:rPr>
          <w:b/>
          <w:noProof/>
          <w:lang w:eastAsia="en-US"/>
        </w:rPr>
        <w:t>‘</w:t>
      </w:r>
      <w:r w:rsidRPr="0037133A">
        <w:rPr>
          <w:b/>
          <w:noProof/>
          <w:lang w:eastAsia="en-US"/>
        </w:rPr>
        <w:t>Pissan</w:t>
      </w:r>
      <w:r>
        <w:rPr>
          <w:noProof/>
          <w:lang w:eastAsia="en-US"/>
        </w:rPr>
        <w:t xml:space="preserve">. If </w:t>
      </w:r>
      <w:r w:rsidRPr="0037133A">
        <w:rPr>
          <w:b/>
          <w:noProof/>
          <w:lang w:eastAsia="en-US"/>
        </w:rPr>
        <w:t>vehicle</w:t>
      </w:r>
      <w:r>
        <w:rPr>
          <w:noProof/>
          <w:lang w:eastAsia="en-US"/>
        </w:rPr>
        <w:t xml:space="preserve"> is </w:t>
      </w:r>
      <w:r w:rsidRPr="0037133A">
        <w:rPr>
          <w:b/>
          <w:noProof/>
          <w:lang w:eastAsia="en-US"/>
        </w:rPr>
        <w:t>Truck</w:t>
      </w:r>
      <w:r>
        <w:rPr>
          <w:noProof/>
          <w:lang w:eastAsia="en-US"/>
        </w:rPr>
        <w:t xml:space="preserve">, validate </w:t>
      </w:r>
      <w:r w:rsidRPr="0037133A">
        <w:rPr>
          <w:b/>
          <w:noProof/>
          <w:lang w:eastAsia="en-US"/>
        </w:rPr>
        <w:t>brand</w:t>
      </w:r>
      <w:r>
        <w:rPr>
          <w:noProof/>
          <w:lang w:eastAsia="en-US"/>
        </w:rPr>
        <w:t xml:space="preserve"> must be </w:t>
      </w:r>
      <w:r w:rsidR="00681748" w:rsidRPr="00681748">
        <w:rPr>
          <w:b/>
          <w:noProof/>
          <w:lang w:eastAsia="en-US"/>
        </w:rPr>
        <w:t>‘</w:t>
      </w:r>
      <w:r w:rsidRPr="0037133A">
        <w:rPr>
          <w:b/>
          <w:noProof/>
          <w:lang w:eastAsia="en-US"/>
        </w:rPr>
        <w:t>Wercedes</w:t>
      </w:r>
      <w:r w:rsidR="00681748">
        <w:rPr>
          <w:b/>
          <w:noProof/>
          <w:lang w:eastAsia="en-US"/>
        </w:rPr>
        <w:t>’</w:t>
      </w:r>
      <w:r>
        <w:rPr>
          <w:noProof/>
          <w:lang w:eastAsia="en-US"/>
        </w:rPr>
        <w:t xml:space="preserve">, </w:t>
      </w:r>
      <w:r w:rsidR="00681748" w:rsidRPr="00681748">
        <w:rPr>
          <w:b/>
          <w:noProof/>
          <w:lang w:eastAsia="en-US"/>
        </w:rPr>
        <w:t>‘</w:t>
      </w:r>
      <w:r w:rsidRPr="0037133A">
        <w:rPr>
          <w:b/>
          <w:noProof/>
          <w:lang w:eastAsia="en-US"/>
        </w:rPr>
        <w:t>Polpo</w:t>
      </w:r>
      <w:r w:rsidR="00681748">
        <w:rPr>
          <w:b/>
          <w:noProof/>
          <w:lang w:eastAsia="en-US"/>
        </w:rPr>
        <w:t>’</w:t>
      </w:r>
      <w:r>
        <w:rPr>
          <w:noProof/>
          <w:lang w:eastAsia="en-US"/>
        </w:rPr>
        <w:t xml:space="preserve">, or </w:t>
      </w:r>
      <w:r w:rsidR="00681748" w:rsidRPr="00681748">
        <w:rPr>
          <w:b/>
          <w:noProof/>
          <w:lang w:eastAsia="en-US"/>
        </w:rPr>
        <w:t>‘</w:t>
      </w:r>
      <w:r w:rsidRPr="0037133A">
        <w:rPr>
          <w:b/>
          <w:noProof/>
          <w:lang w:eastAsia="en-US"/>
        </w:rPr>
        <w:t>Lord</w:t>
      </w:r>
      <w:r w:rsidR="00681748">
        <w:rPr>
          <w:b/>
          <w:noProof/>
          <w:lang w:eastAsia="en-US"/>
        </w:rPr>
        <w:t>’</w:t>
      </w:r>
    </w:p>
    <w:p w:rsidR="00E217F3" w:rsidRDefault="0037133A" w:rsidP="00E217F3">
      <w:pPr>
        <w:pStyle w:val="ListParagraph"/>
        <w:spacing w:line="360" w:lineRule="auto"/>
      </w:pPr>
      <w:r>
        <w:rPr>
          <w:noProof/>
          <w:lang w:val="id-ID" w:eastAsia="id-ID"/>
        </w:rPr>
        <w:drawing>
          <wp:inline distT="0" distB="0" distL="0" distR="0" wp14:anchorId="2BAADBFE" wp14:editId="54C658E4">
            <wp:extent cx="5995358" cy="267418"/>
            <wp:effectExtent l="19050" t="1905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870" t="7071" r="4804" b="84402"/>
                    <a:stretch/>
                  </pic:blipFill>
                  <pic:spPr bwMode="auto">
                    <a:xfrm>
                      <a:off x="0" y="0"/>
                      <a:ext cx="6009079" cy="2680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EE1" w:rsidRDefault="00C24FBD" w:rsidP="00AE19FD">
      <w:pPr>
        <w:pStyle w:val="ListParagraph"/>
        <w:spacing w:line="360" w:lineRule="auto"/>
      </w:pPr>
      <w:r w:rsidRPr="00C24FBD">
        <w:rPr>
          <w:noProof/>
          <w:lang w:val="id-ID" w:eastAsia="id-ID"/>
        </w:rPr>
        <w:drawing>
          <wp:inline distT="0" distB="0" distL="0" distR="0" wp14:anchorId="3ECAC82E" wp14:editId="046E59F7">
            <wp:extent cx="5995358" cy="552091"/>
            <wp:effectExtent l="19050" t="19050" r="571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870" t="17628" r="4858" b="64716"/>
                    <a:stretch/>
                  </pic:blipFill>
                  <pic:spPr bwMode="auto">
                    <a:xfrm>
                      <a:off x="0" y="0"/>
                      <a:ext cx="6009030" cy="5533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FBD" w:rsidRDefault="00B04EE1" w:rsidP="00B04EE1">
      <w:pPr>
        <w:spacing w:after="200" w:line="276" w:lineRule="auto"/>
      </w:pPr>
      <w:r>
        <w:br w:type="page"/>
      </w:r>
    </w:p>
    <w:p w:rsidR="00E56028" w:rsidRDefault="00E56028" w:rsidP="000A09BB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After that</w:t>
      </w:r>
      <w:r w:rsidR="000A09BB">
        <w:t>,</w:t>
      </w:r>
      <w:r>
        <w:t xml:space="preserve"> </w:t>
      </w:r>
      <w:r w:rsidR="00A41DD6">
        <w:t>show</w:t>
      </w:r>
      <w:r>
        <w:t xml:space="preserve"> the</w:t>
      </w:r>
      <w:r w:rsidR="00E217F3">
        <w:t xml:space="preserve"> user’s name and menu. The </w:t>
      </w:r>
      <w:r w:rsidR="0037133A">
        <w:t xml:space="preserve">program </w:t>
      </w:r>
      <w:r w:rsidR="00CD65BD">
        <w:t xml:space="preserve">consists </w:t>
      </w:r>
      <w:r w:rsidR="0037133A">
        <w:t>5 menus:</w:t>
      </w:r>
      <w:r w:rsidR="00E217F3">
        <w:t>.</w:t>
      </w:r>
    </w:p>
    <w:p w:rsidR="00E56028" w:rsidRPr="00E56028" w:rsidRDefault="0037133A" w:rsidP="001D17A2">
      <w:pPr>
        <w:pStyle w:val="ListParagraph"/>
        <w:numPr>
          <w:ilvl w:val="1"/>
          <w:numId w:val="14"/>
        </w:numPr>
        <w:spacing w:line="360" w:lineRule="auto"/>
        <w:rPr>
          <w:b/>
        </w:rPr>
      </w:pPr>
      <w:r>
        <w:rPr>
          <w:b/>
        </w:rPr>
        <w:t>Drive</w:t>
      </w:r>
    </w:p>
    <w:p w:rsidR="00E56028" w:rsidRPr="00E56028" w:rsidRDefault="0037133A" w:rsidP="001D17A2">
      <w:pPr>
        <w:pStyle w:val="ListParagraph"/>
        <w:numPr>
          <w:ilvl w:val="1"/>
          <w:numId w:val="14"/>
        </w:numPr>
        <w:spacing w:line="360" w:lineRule="auto"/>
        <w:rPr>
          <w:b/>
        </w:rPr>
      </w:pPr>
      <w:r>
        <w:rPr>
          <w:b/>
        </w:rPr>
        <w:t>Refill Gas</w:t>
      </w:r>
    </w:p>
    <w:p w:rsidR="00E56028" w:rsidRPr="00E56028" w:rsidRDefault="0037133A" w:rsidP="001D17A2">
      <w:pPr>
        <w:pStyle w:val="ListParagraph"/>
        <w:numPr>
          <w:ilvl w:val="1"/>
          <w:numId w:val="14"/>
        </w:numPr>
        <w:spacing w:line="360" w:lineRule="auto"/>
        <w:rPr>
          <w:b/>
        </w:rPr>
      </w:pPr>
      <w:r>
        <w:rPr>
          <w:b/>
        </w:rPr>
        <w:t>Check Vehicle</w:t>
      </w:r>
    </w:p>
    <w:p w:rsidR="00E56028" w:rsidRDefault="0037133A" w:rsidP="001D17A2">
      <w:pPr>
        <w:pStyle w:val="ListParagraph"/>
        <w:numPr>
          <w:ilvl w:val="1"/>
          <w:numId w:val="14"/>
        </w:numPr>
        <w:spacing w:line="360" w:lineRule="auto"/>
        <w:rPr>
          <w:b/>
        </w:rPr>
      </w:pPr>
      <w:r>
        <w:rPr>
          <w:b/>
        </w:rPr>
        <w:t>Change vehicle</w:t>
      </w:r>
    </w:p>
    <w:p w:rsidR="00CA3FF9" w:rsidRPr="00CB2917" w:rsidRDefault="00E217F3" w:rsidP="00CB2917">
      <w:pPr>
        <w:pStyle w:val="ListParagraph"/>
        <w:numPr>
          <w:ilvl w:val="1"/>
          <w:numId w:val="14"/>
        </w:numPr>
        <w:spacing w:line="360" w:lineRule="auto"/>
        <w:rPr>
          <w:b/>
        </w:rPr>
      </w:pPr>
      <w:r>
        <w:rPr>
          <w:b/>
        </w:rPr>
        <w:t>Exit</w:t>
      </w:r>
    </w:p>
    <w:p w:rsidR="00E56028" w:rsidRPr="00E56028" w:rsidRDefault="00E56028" w:rsidP="000A09BB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>
        <w:t xml:space="preserve">Ask user to input </w:t>
      </w:r>
      <w:r w:rsidR="000D2689">
        <w:t xml:space="preserve">menu choice between </w:t>
      </w:r>
      <w:r w:rsidR="000D2689" w:rsidRPr="000D2689">
        <w:rPr>
          <w:b/>
        </w:rPr>
        <w:t>1</w:t>
      </w:r>
      <w:r w:rsidR="000D2689">
        <w:t xml:space="preserve"> and </w:t>
      </w:r>
      <w:r w:rsidR="000D2689" w:rsidRPr="000D2689">
        <w:rPr>
          <w:b/>
        </w:rPr>
        <w:t>5</w:t>
      </w:r>
      <w:r>
        <w:t>.</w:t>
      </w:r>
    </w:p>
    <w:p w:rsidR="00E56028" w:rsidRPr="00E56028" w:rsidRDefault="00E56028" w:rsidP="000A09BB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>
        <w:t xml:space="preserve">If </w:t>
      </w:r>
      <w:r w:rsidR="00CD65BD">
        <w:t>the user</w:t>
      </w:r>
      <w:r>
        <w:t xml:space="preserve"> choose</w:t>
      </w:r>
      <w:r w:rsidR="008239DC">
        <w:t>s</w:t>
      </w:r>
      <w:r>
        <w:t xml:space="preserve"> </w:t>
      </w:r>
      <w:r w:rsidR="0037133A" w:rsidRPr="0037133A">
        <w:rPr>
          <w:b/>
        </w:rPr>
        <w:t>Drive</w:t>
      </w:r>
      <w:r w:rsidR="00DA79EC">
        <w:t xml:space="preserve"> </w:t>
      </w:r>
      <w:r w:rsidR="00DA79EC" w:rsidRPr="00DA79EC">
        <w:rPr>
          <w:b/>
        </w:rPr>
        <w:t>(Menu 1)</w:t>
      </w:r>
      <w:r>
        <w:t>:</w:t>
      </w:r>
    </w:p>
    <w:p w:rsidR="00AE19FD" w:rsidRPr="00681748" w:rsidRDefault="00AE19FD" w:rsidP="003D294D">
      <w:pPr>
        <w:pStyle w:val="ListParagraph"/>
        <w:numPr>
          <w:ilvl w:val="0"/>
          <w:numId w:val="15"/>
        </w:numPr>
        <w:spacing w:line="360" w:lineRule="auto"/>
        <w:ind w:left="1134"/>
        <w:rPr>
          <w:b/>
        </w:rPr>
      </w:pPr>
      <w:r>
        <w:t xml:space="preserve">If the vehicle’s </w:t>
      </w:r>
      <w:r w:rsidRPr="00554C5F">
        <w:rPr>
          <w:b/>
        </w:rPr>
        <w:t>fuel</w:t>
      </w:r>
      <w:r>
        <w:t xml:space="preserve"> is </w:t>
      </w:r>
      <w:r w:rsidRPr="00517BE8">
        <w:rPr>
          <w:b/>
        </w:rPr>
        <w:t>empty</w:t>
      </w:r>
      <w:r>
        <w:t xml:space="preserve">, ask user to refill </w:t>
      </w:r>
      <w:r w:rsidRPr="00517BE8">
        <w:rPr>
          <w:b/>
        </w:rPr>
        <w:t>fuel</w:t>
      </w:r>
    </w:p>
    <w:p w:rsidR="00AE19FD" w:rsidRPr="00DA79EC" w:rsidRDefault="00AE19FD" w:rsidP="008037C3">
      <w:pPr>
        <w:pStyle w:val="ListParagraph"/>
        <w:spacing w:line="360" w:lineRule="auto"/>
        <w:ind w:left="1134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 wp14:anchorId="79C57207" wp14:editId="26B4643D">
            <wp:extent cx="5546785" cy="129396"/>
            <wp:effectExtent l="19050" t="1905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871" t="93939" r="11709" b="1684"/>
                    <a:stretch/>
                  </pic:blipFill>
                  <pic:spPr bwMode="auto">
                    <a:xfrm>
                      <a:off x="0" y="0"/>
                      <a:ext cx="5550429" cy="1294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9FD" w:rsidRPr="009F7109" w:rsidRDefault="00AE19FD" w:rsidP="009F7109">
      <w:pPr>
        <w:spacing w:line="360" w:lineRule="auto"/>
        <w:rPr>
          <w:b/>
        </w:rPr>
      </w:pPr>
    </w:p>
    <w:p w:rsidR="00581D99" w:rsidRPr="00554C5F" w:rsidRDefault="00554C5F" w:rsidP="008037C3">
      <w:pPr>
        <w:pStyle w:val="ListParagraph"/>
        <w:numPr>
          <w:ilvl w:val="0"/>
          <w:numId w:val="15"/>
        </w:numPr>
        <w:spacing w:line="360" w:lineRule="auto"/>
        <w:ind w:left="1134"/>
        <w:rPr>
          <w:b/>
        </w:rPr>
      </w:pPr>
      <w:r>
        <w:t xml:space="preserve">If the vehicle’s </w:t>
      </w:r>
      <w:r w:rsidRPr="007D4025">
        <w:rPr>
          <w:b/>
        </w:rPr>
        <w:t>fuel</w:t>
      </w:r>
      <w:r>
        <w:t xml:space="preserve"> is </w:t>
      </w:r>
      <w:r w:rsidRPr="007D4025">
        <w:rPr>
          <w:b/>
        </w:rPr>
        <w:t>not</w:t>
      </w:r>
      <w:r w:rsidR="007D4025">
        <w:t xml:space="preserve"> empty, a</w:t>
      </w:r>
      <w:r w:rsidR="004904EA">
        <w:t>sk user to i</w:t>
      </w:r>
      <w:r>
        <w:t>nput</w:t>
      </w:r>
      <w:r w:rsidRPr="007D4025">
        <w:rPr>
          <w:b/>
        </w:rPr>
        <w:t xml:space="preserve"> distanc</w:t>
      </w:r>
      <w:r w:rsidRPr="00554C5F">
        <w:rPr>
          <w:b/>
        </w:rPr>
        <w:t>e</w:t>
      </w:r>
      <w:r w:rsidR="007D4025" w:rsidRPr="005C2409">
        <w:t>.</w:t>
      </w:r>
      <w:r>
        <w:t xml:space="preserve"> </w:t>
      </w:r>
      <w:r w:rsidR="005C2409">
        <w:t>V</w:t>
      </w:r>
      <w:r>
        <w:t>alidate</w:t>
      </w:r>
      <w:r w:rsidRPr="007D4025">
        <w:rPr>
          <w:b/>
        </w:rPr>
        <w:t xml:space="preserve"> distanc</w:t>
      </w:r>
      <w:r w:rsidRPr="004904EA">
        <w:rPr>
          <w:b/>
        </w:rPr>
        <w:t>e</w:t>
      </w:r>
      <w:r>
        <w:t xml:space="preserve"> must be </w:t>
      </w:r>
      <w:bookmarkStart w:id="0" w:name="_GoBack"/>
      <w:bookmarkEnd w:id="0"/>
      <w:r>
        <w:t>between</w:t>
      </w:r>
      <w:r w:rsidRPr="007D4025">
        <w:rPr>
          <w:b/>
        </w:rPr>
        <w:t xml:space="preserve"> </w:t>
      </w:r>
      <w:r w:rsidRPr="00554C5F">
        <w:rPr>
          <w:b/>
        </w:rPr>
        <w:t>1</w:t>
      </w:r>
      <w:r>
        <w:t xml:space="preserve"> and</w:t>
      </w:r>
      <w:r w:rsidRPr="007D4025">
        <w:rPr>
          <w:b/>
        </w:rPr>
        <w:t xml:space="preserve"> maximal distanc</w:t>
      </w:r>
      <w:r w:rsidRPr="00554C5F">
        <w:rPr>
          <w:b/>
        </w:rPr>
        <w:t>e</w:t>
      </w:r>
      <w:r>
        <w:t xml:space="preserve">. The maximal distance formula </w:t>
      </w:r>
      <w:r w:rsidR="00CB2917">
        <w:t>is</w:t>
      </w:r>
      <w:r w:rsidRPr="007D4025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50"/>
      </w:tblGrid>
      <w:tr w:rsidR="00554C5F" w:rsidTr="00554C5F">
        <w:trPr>
          <w:jc w:val="center"/>
        </w:trPr>
        <w:tc>
          <w:tcPr>
            <w:tcW w:w="4050" w:type="dxa"/>
          </w:tcPr>
          <w:p w:rsidR="00554C5F" w:rsidRPr="00554C5F" w:rsidRDefault="00554C5F" w:rsidP="00554C5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554C5F">
              <w:rPr>
                <w:b/>
              </w:rPr>
              <w:t>Car Max Distance = Fuel * 15</w:t>
            </w:r>
          </w:p>
          <w:p w:rsidR="00554C5F" w:rsidRDefault="00554C5F" w:rsidP="00554C5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554C5F">
              <w:rPr>
                <w:b/>
              </w:rPr>
              <w:t>Truck Max Distance = Fuel * 10</w:t>
            </w:r>
          </w:p>
        </w:tc>
      </w:tr>
    </w:tbl>
    <w:p w:rsidR="00554C5F" w:rsidRPr="00BF5B91" w:rsidRDefault="004904EA" w:rsidP="007D4025">
      <w:pPr>
        <w:pStyle w:val="ListParagraph"/>
        <w:numPr>
          <w:ilvl w:val="1"/>
          <w:numId w:val="12"/>
        </w:numPr>
        <w:spacing w:line="360" w:lineRule="auto"/>
        <w:rPr>
          <w:b/>
        </w:rPr>
      </w:pPr>
      <w:r>
        <w:t xml:space="preserve">If vehicle is </w:t>
      </w:r>
      <w:r w:rsidRPr="004904EA">
        <w:rPr>
          <w:b/>
        </w:rPr>
        <w:t>Truck</w:t>
      </w:r>
      <w:r>
        <w:t xml:space="preserve">, ask whether </w:t>
      </w:r>
      <w:r w:rsidR="00BF5B91">
        <w:t xml:space="preserve">user </w:t>
      </w:r>
      <w:r>
        <w:t xml:space="preserve">want to </w:t>
      </w:r>
      <w:r w:rsidRPr="004904EA">
        <w:rPr>
          <w:b/>
        </w:rPr>
        <w:t>carry</w:t>
      </w:r>
      <w:r>
        <w:t xml:space="preserve"> item or not. Validate input must be </w:t>
      </w:r>
      <w:r w:rsidRPr="004904EA">
        <w:rPr>
          <w:b/>
        </w:rPr>
        <w:t>‘Y’</w:t>
      </w:r>
      <w:r>
        <w:t xml:space="preserve"> or </w:t>
      </w:r>
      <w:r w:rsidRPr="004904EA">
        <w:rPr>
          <w:b/>
        </w:rPr>
        <w:t>‘N’</w:t>
      </w:r>
      <w:r>
        <w:t>.</w:t>
      </w:r>
    </w:p>
    <w:p w:rsidR="00BF5B91" w:rsidRPr="00F209A3" w:rsidRDefault="00BF5B91" w:rsidP="007D4025">
      <w:pPr>
        <w:pStyle w:val="ListParagraph"/>
        <w:numPr>
          <w:ilvl w:val="1"/>
          <w:numId w:val="12"/>
        </w:numPr>
        <w:spacing w:line="360" w:lineRule="auto"/>
        <w:rPr>
          <w:b/>
        </w:rPr>
      </w:pPr>
      <w:r>
        <w:t xml:space="preserve">If user want to </w:t>
      </w:r>
      <w:r w:rsidRPr="00BF5B91">
        <w:rPr>
          <w:b/>
        </w:rPr>
        <w:t>carry</w:t>
      </w:r>
      <w:r>
        <w:t xml:space="preserve"> item, ask user to input item </w:t>
      </w:r>
      <w:r w:rsidRPr="00BF5B91">
        <w:rPr>
          <w:b/>
        </w:rPr>
        <w:t>weight</w:t>
      </w:r>
      <w:r>
        <w:t xml:space="preserve"> to be carried. Validate </w:t>
      </w:r>
      <w:r w:rsidRPr="00BF5B91">
        <w:rPr>
          <w:b/>
        </w:rPr>
        <w:t>weight</w:t>
      </w:r>
      <w:r>
        <w:t xml:space="preserve"> must be between </w:t>
      </w:r>
      <w:r w:rsidRPr="00BF5B91">
        <w:rPr>
          <w:b/>
        </w:rPr>
        <w:t>1</w:t>
      </w:r>
      <w:r>
        <w:t xml:space="preserve"> and </w:t>
      </w:r>
      <w:r w:rsidRPr="00BF5B91">
        <w:rPr>
          <w:b/>
        </w:rPr>
        <w:t>1500</w:t>
      </w:r>
      <w:r>
        <w:t>.</w:t>
      </w:r>
    </w:p>
    <w:p w:rsidR="00F209A3" w:rsidRPr="00D86F30" w:rsidRDefault="00F209A3" w:rsidP="007D4025">
      <w:pPr>
        <w:pStyle w:val="ListParagraph"/>
        <w:numPr>
          <w:ilvl w:val="1"/>
          <w:numId w:val="12"/>
        </w:numPr>
        <w:spacing w:line="360" w:lineRule="auto"/>
        <w:rPr>
          <w:b/>
        </w:rPr>
      </w:pPr>
      <w:r>
        <w:t xml:space="preserve">Calculate vehicle </w:t>
      </w:r>
      <w:r w:rsidRPr="00F209A3">
        <w:rPr>
          <w:b/>
        </w:rPr>
        <w:t>speed</w:t>
      </w:r>
      <w:r>
        <w:t xml:space="preserve"> and </w:t>
      </w:r>
      <w:r>
        <w:rPr>
          <w:b/>
        </w:rPr>
        <w:t>fuel</w:t>
      </w:r>
      <w:r>
        <w:t xml:space="preserve"> as the formula below:</w:t>
      </w:r>
    </w:p>
    <w:tbl>
      <w:tblPr>
        <w:tblStyle w:val="TableGrid"/>
        <w:tblW w:w="8631" w:type="dxa"/>
        <w:tblInd w:w="1526" w:type="dxa"/>
        <w:tblLook w:val="04A0" w:firstRow="1" w:lastRow="0" w:firstColumn="1" w:lastColumn="0" w:noHBand="0" w:noVBand="1"/>
      </w:tblPr>
      <w:tblGrid>
        <w:gridCol w:w="8631"/>
      </w:tblGrid>
      <w:tr w:rsidR="00D86F30" w:rsidRPr="00D86F30" w:rsidTr="00AE19FD">
        <w:tc>
          <w:tcPr>
            <w:tcW w:w="8631" w:type="dxa"/>
          </w:tcPr>
          <w:p w:rsidR="00D86F30" w:rsidRDefault="00681748" w:rsidP="00CB291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Car Speed </w:t>
            </w:r>
            <w:r w:rsidR="00CB2917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= Random </w:t>
            </w:r>
            <w:r w:rsidR="00CB2917">
              <w:rPr>
                <w:b/>
                <w:bCs/>
                <w:color w:val="000000"/>
              </w:rPr>
              <w:t>(</w:t>
            </w:r>
            <w:r w:rsidR="00D86F30" w:rsidRPr="00D86F30">
              <w:rPr>
                <w:b/>
                <w:bCs/>
                <w:color w:val="000000"/>
              </w:rPr>
              <w:t xml:space="preserve">51 </w:t>
            </w:r>
            <w:r w:rsidR="00CB2917">
              <w:rPr>
                <w:b/>
                <w:bCs/>
                <w:color w:val="000000"/>
              </w:rPr>
              <w:t xml:space="preserve">– </w:t>
            </w:r>
            <w:r w:rsidR="00D86F30" w:rsidRPr="00D86F30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00</w:t>
            </w:r>
            <w:r w:rsidR="00CB2917">
              <w:rPr>
                <w:b/>
                <w:bCs/>
                <w:color w:val="000000"/>
              </w:rPr>
              <w:t>)</w:t>
            </w:r>
            <w:r>
              <w:rPr>
                <w:b/>
                <w:bCs/>
                <w:color w:val="000000"/>
              </w:rPr>
              <w:t xml:space="preserve"> + Random </w:t>
            </w:r>
            <w:r w:rsidR="00CB2917">
              <w:rPr>
                <w:b/>
                <w:bCs/>
                <w:color w:val="000000"/>
              </w:rPr>
              <w:t>(0 -</w:t>
            </w:r>
            <w:r>
              <w:rPr>
                <w:b/>
                <w:bCs/>
                <w:color w:val="000000"/>
              </w:rPr>
              <w:t xml:space="preserve"> brand </w:t>
            </w:r>
            <w:r w:rsidR="00D86F30" w:rsidRPr="00D86F30">
              <w:rPr>
                <w:b/>
                <w:bCs/>
                <w:color w:val="000000"/>
              </w:rPr>
              <w:t>lengt</w:t>
            </w:r>
            <w:r>
              <w:rPr>
                <w:b/>
                <w:bCs/>
                <w:color w:val="000000"/>
              </w:rPr>
              <w:t>h</w:t>
            </w:r>
            <w:r w:rsidR="00CB2917">
              <w:rPr>
                <w:b/>
                <w:bCs/>
                <w:color w:val="000000"/>
              </w:rPr>
              <w:t>)</w:t>
            </w:r>
          </w:p>
          <w:p w:rsidR="00CB2917" w:rsidRPr="00D86F30" w:rsidRDefault="00CB2917" w:rsidP="00CB2917">
            <w:pPr>
              <w:rPr>
                <w:b/>
                <w:bCs/>
                <w:color w:val="000000"/>
              </w:rPr>
            </w:pPr>
            <w:r w:rsidRPr="00D86F30">
              <w:rPr>
                <w:b/>
                <w:bCs/>
                <w:color w:val="000000"/>
              </w:rPr>
              <w:t xml:space="preserve">Car fuel </w:t>
            </w:r>
            <w:r>
              <w:rPr>
                <w:b/>
                <w:bCs/>
                <w:color w:val="000000"/>
              </w:rPr>
              <w:t xml:space="preserve">    </w:t>
            </w:r>
            <w:r w:rsidRPr="00D86F30">
              <w:rPr>
                <w:b/>
                <w:bCs/>
                <w:color w:val="000000"/>
              </w:rPr>
              <w:t>= Reduce 1 liter fuel for every 15 km</w:t>
            </w:r>
          </w:p>
        </w:tc>
      </w:tr>
    </w:tbl>
    <w:p w:rsidR="00D86F30" w:rsidRPr="00D86F30" w:rsidRDefault="00CE3226" w:rsidP="00D86F30">
      <w:pPr>
        <w:spacing w:line="360" w:lineRule="auto"/>
        <w:rPr>
          <w:b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56515</wp:posOffset>
                </wp:positionV>
                <wp:extent cx="5503545" cy="434975"/>
                <wp:effectExtent l="10795" t="8890" r="10160" b="1333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3545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94D" w:rsidRDefault="003D294D" w:rsidP="00AE19FD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D86F30">
                              <w:rPr>
                                <w:b/>
                                <w:bCs/>
                                <w:color w:val="000000"/>
                              </w:rPr>
                              <w:t>Truck Speed = Ran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dom (36 - 85) + Random (0 - brand </w:t>
                            </w:r>
                            <w:r w:rsidRPr="00D86F30">
                              <w:rPr>
                                <w:b/>
                                <w:bCs/>
                                <w:color w:val="000000"/>
                              </w:rPr>
                              <w:t>length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) – (0.02 * weight</w:t>
                            </w:r>
                            <w:r w:rsidRPr="00D86F30">
                              <w:rPr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:rsidR="003D294D" w:rsidRDefault="003D294D" w:rsidP="00AE19FD">
                            <w:r w:rsidRPr="00D86F30">
                              <w:rPr>
                                <w:b/>
                                <w:bCs/>
                                <w:color w:val="000000"/>
                              </w:rPr>
                              <w:t xml:space="preserve">Truck Fuel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 w:rsidRPr="00D86F30">
                              <w:rPr>
                                <w:b/>
                                <w:bCs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</w:t>
                            </w:r>
                            <w:r w:rsidRPr="00D86F30">
                              <w:rPr>
                                <w:b/>
                                <w:bCs/>
                                <w:color w:val="000000"/>
                              </w:rPr>
                              <w:t>educe 1 liter fuel for every 10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9.85pt;margin-top:4.45pt;width:433.35pt;height: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">
                <v:textbox>
                  <w:txbxContent>
                    <w:p w:rsidR="003D294D" w:rsidRDefault="003D294D" w:rsidP="00AE19FD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D86F30">
                        <w:rPr>
                          <w:b/>
                          <w:bCs/>
                          <w:color w:val="000000"/>
                        </w:rPr>
                        <w:t>Truck Speed = Ran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dom (36 - 85) + Random (0 - brand </w:t>
                      </w:r>
                      <w:r w:rsidRPr="00D86F30">
                        <w:rPr>
                          <w:b/>
                          <w:bCs/>
                          <w:color w:val="000000"/>
                        </w:rPr>
                        <w:t>length</w:t>
                      </w:r>
                      <w:r>
                        <w:rPr>
                          <w:b/>
                          <w:bCs/>
                          <w:color w:val="000000"/>
                        </w:rPr>
                        <w:t>) – (0.02 * weight</w:t>
                      </w:r>
                      <w:r w:rsidRPr="00D86F30">
                        <w:rPr>
                          <w:b/>
                          <w:bCs/>
                          <w:color w:val="000000"/>
                        </w:rPr>
                        <w:t>)</w:t>
                      </w:r>
                    </w:p>
                    <w:p w:rsidR="003D294D" w:rsidRDefault="003D294D" w:rsidP="00AE19FD">
                      <w:r w:rsidRPr="00D86F30">
                        <w:rPr>
                          <w:b/>
                          <w:bCs/>
                          <w:color w:val="000000"/>
                        </w:rPr>
                        <w:t xml:space="preserve">Truck Fuel 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 w:rsidRPr="00D86F30">
                        <w:rPr>
                          <w:b/>
                          <w:bCs/>
                          <w:color w:val="000000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000000"/>
                        </w:rPr>
                        <w:t>R</w:t>
                      </w:r>
                      <w:r w:rsidRPr="00D86F30">
                        <w:rPr>
                          <w:b/>
                          <w:bCs/>
                          <w:color w:val="000000"/>
                        </w:rPr>
                        <w:t>educe 1 liter fuel for every 10 km</w:t>
                      </w:r>
                    </w:p>
                  </w:txbxContent>
                </v:textbox>
              </v:rect>
            </w:pict>
          </mc:Fallback>
        </mc:AlternateContent>
      </w:r>
    </w:p>
    <w:p w:rsidR="00AE19FD" w:rsidRDefault="00AE19FD" w:rsidP="00D86F30">
      <w:pPr>
        <w:spacing w:line="360" w:lineRule="auto"/>
        <w:rPr>
          <w:b/>
        </w:rPr>
      </w:pPr>
    </w:p>
    <w:p w:rsidR="00AE19FD" w:rsidRDefault="00AE19FD" w:rsidP="00D86F30">
      <w:pPr>
        <w:spacing w:line="360" w:lineRule="auto"/>
        <w:rPr>
          <w:b/>
        </w:rPr>
      </w:pPr>
    </w:p>
    <w:p w:rsidR="00D86F30" w:rsidRPr="00D86F30" w:rsidRDefault="00D86F30" w:rsidP="008037C3">
      <w:pPr>
        <w:spacing w:line="360" w:lineRule="auto"/>
        <w:ind w:left="1134"/>
        <w:rPr>
          <w:b/>
        </w:rPr>
      </w:pPr>
      <w:r w:rsidRPr="00D86F30">
        <w:rPr>
          <w:b/>
          <w:noProof/>
          <w:lang w:val="id-ID" w:eastAsia="id-ID"/>
        </w:rPr>
        <w:lastRenderedPageBreak/>
        <w:drawing>
          <wp:inline distT="0" distB="0" distL="0" distR="0" wp14:anchorId="204B6CD2" wp14:editId="089A8943">
            <wp:extent cx="5753819" cy="1751162"/>
            <wp:effectExtent l="19050" t="19050" r="0" b="190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871" t="39395" r="8669" b="5171"/>
                    <a:stretch/>
                  </pic:blipFill>
                  <pic:spPr bwMode="auto">
                    <a:xfrm>
                      <a:off x="0" y="0"/>
                      <a:ext cx="5751748" cy="175053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AEB" w:rsidRDefault="00D86F30" w:rsidP="00061AEB">
      <w:pPr>
        <w:pStyle w:val="ListParagraph"/>
        <w:numPr>
          <w:ilvl w:val="0"/>
          <w:numId w:val="12"/>
        </w:numPr>
        <w:tabs>
          <w:tab w:val="left" w:pos="1701"/>
        </w:tabs>
        <w:spacing w:line="360" w:lineRule="auto"/>
      </w:pPr>
      <w:r>
        <w:t xml:space="preserve">If user choose </w:t>
      </w:r>
      <w:r w:rsidR="00681748" w:rsidRPr="00FE3A3C">
        <w:rPr>
          <w:b/>
        </w:rPr>
        <w:t>Refill Gas</w:t>
      </w:r>
      <w:r w:rsidR="00552CFA" w:rsidRPr="00FE3A3C">
        <w:rPr>
          <w:b/>
        </w:rPr>
        <w:t xml:space="preserve"> </w:t>
      </w:r>
      <w:r w:rsidR="00681748" w:rsidRPr="00FE3A3C">
        <w:rPr>
          <w:b/>
        </w:rPr>
        <w:t>(Menu 2)</w:t>
      </w:r>
      <w:r w:rsidR="00681748">
        <w:t xml:space="preserve">, program will refill the </w:t>
      </w:r>
      <w:r w:rsidR="00681748" w:rsidRPr="00FE3A3C">
        <w:rPr>
          <w:b/>
        </w:rPr>
        <w:t>fuel</w:t>
      </w:r>
      <w:r w:rsidR="00681748">
        <w:t xml:space="preserve"> of the vehicle. </w:t>
      </w:r>
      <w:r w:rsidR="00681748" w:rsidRPr="00FE3A3C">
        <w:rPr>
          <w:b/>
        </w:rPr>
        <w:t>Car’s</w:t>
      </w:r>
      <w:r w:rsidR="00681748">
        <w:t xml:space="preserve"> </w:t>
      </w:r>
      <w:r w:rsidR="00681748" w:rsidRPr="00FE3A3C">
        <w:rPr>
          <w:b/>
        </w:rPr>
        <w:t>fuel</w:t>
      </w:r>
      <w:r w:rsidR="00681748">
        <w:t xml:space="preserve"> will be filled to </w:t>
      </w:r>
      <w:r w:rsidR="00681748" w:rsidRPr="00FE3A3C">
        <w:rPr>
          <w:b/>
        </w:rPr>
        <w:t>20</w:t>
      </w:r>
      <w:r w:rsidR="009A17A7">
        <w:t xml:space="preserve"> and </w:t>
      </w:r>
      <w:r w:rsidR="00681748" w:rsidRPr="00FE3A3C">
        <w:rPr>
          <w:b/>
        </w:rPr>
        <w:t>Truck</w:t>
      </w:r>
      <w:r w:rsidR="00681748">
        <w:t xml:space="preserve"> will be filled to </w:t>
      </w:r>
      <w:r w:rsidR="00681748" w:rsidRPr="00FE3A3C">
        <w:rPr>
          <w:b/>
        </w:rPr>
        <w:t>50</w:t>
      </w:r>
      <w:r w:rsidR="00681748">
        <w:t>.</w:t>
      </w:r>
      <w:r w:rsidR="00061AEB">
        <w:t xml:space="preserve"> If the fuel is already full, show that gas is already full.</w:t>
      </w:r>
    </w:p>
    <w:p w:rsidR="00552CFA" w:rsidRDefault="00552CFA" w:rsidP="00D86F30">
      <w:pPr>
        <w:pStyle w:val="ListParagraph"/>
        <w:numPr>
          <w:ilvl w:val="0"/>
          <w:numId w:val="12"/>
        </w:numPr>
        <w:tabs>
          <w:tab w:val="left" w:pos="1701"/>
        </w:tabs>
        <w:spacing w:line="360" w:lineRule="auto"/>
      </w:pPr>
      <w:r>
        <w:t xml:space="preserve">If user choose </w:t>
      </w:r>
      <w:r w:rsidRPr="00552CFA">
        <w:rPr>
          <w:b/>
        </w:rPr>
        <w:t>Check Vehicle</w:t>
      </w:r>
      <w:r>
        <w:rPr>
          <w:b/>
        </w:rPr>
        <w:t xml:space="preserve"> (Menu 3)</w:t>
      </w:r>
      <w:r>
        <w:t xml:space="preserve">, program will show the </w:t>
      </w:r>
      <w:r w:rsidR="00061AEB" w:rsidRPr="00061AEB">
        <w:rPr>
          <w:b/>
        </w:rPr>
        <w:t xml:space="preserve">Car </w:t>
      </w:r>
      <w:r w:rsidR="00061AEB">
        <w:rPr>
          <w:b/>
        </w:rPr>
        <w:t>D</w:t>
      </w:r>
      <w:r w:rsidR="00061AEB" w:rsidRPr="00061AEB">
        <w:rPr>
          <w:b/>
        </w:rPr>
        <w:t>etails</w:t>
      </w:r>
      <w:r w:rsidR="00FE3A3C">
        <w:rPr>
          <w:b/>
        </w:rPr>
        <w:t xml:space="preserve"> </w:t>
      </w:r>
      <w:r>
        <w:t>(</w:t>
      </w:r>
      <w:r w:rsidR="00061AEB">
        <w:t>Brand, fuel left/max fuel</w:t>
      </w:r>
      <w:r>
        <w:t>)</w:t>
      </w:r>
      <w:r w:rsidR="00061AEB">
        <w:t xml:space="preserve"> or </w:t>
      </w:r>
      <w:r w:rsidR="00061AEB" w:rsidRPr="00061AEB">
        <w:rPr>
          <w:b/>
        </w:rPr>
        <w:t>Truck Details</w:t>
      </w:r>
      <w:r w:rsidR="00FE3A3C">
        <w:rPr>
          <w:b/>
        </w:rPr>
        <w:t xml:space="preserve"> </w:t>
      </w:r>
      <w:r w:rsidR="00061AEB">
        <w:t xml:space="preserve">(Brand, fuel left/max fuel, </w:t>
      </w:r>
      <w:r w:rsidR="00FE3A3C">
        <w:t xml:space="preserve">and </w:t>
      </w:r>
      <w:r w:rsidR="00061AEB">
        <w:t>carried weight/max weight).</w:t>
      </w:r>
    </w:p>
    <w:p w:rsidR="00061AEB" w:rsidRDefault="00061AEB" w:rsidP="00061AEB">
      <w:pPr>
        <w:pStyle w:val="ListParagraph"/>
        <w:tabs>
          <w:tab w:val="left" w:pos="1701"/>
        </w:tabs>
        <w:spacing w:line="360" w:lineRule="auto"/>
      </w:pPr>
      <w:r>
        <w:rPr>
          <w:noProof/>
          <w:lang w:val="id-ID" w:eastAsia="id-ID"/>
        </w:rPr>
        <w:drawing>
          <wp:inline distT="0" distB="0" distL="0" distR="0">
            <wp:extent cx="6021237" cy="612475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869" t="75757" r="4623" b="4912"/>
                    <a:stretch/>
                  </pic:blipFill>
                  <pic:spPr bwMode="auto">
                    <a:xfrm>
                      <a:off x="0" y="0"/>
                      <a:ext cx="6026075" cy="61296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AEB" w:rsidRDefault="00061AEB" w:rsidP="00D86F30">
      <w:pPr>
        <w:pStyle w:val="ListParagraph"/>
        <w:numPr>
          <w:ilvl w:val="0"/>
          <w:numId w:val="12"/>
        </w:numPr>
        <w:tabs>
          <w:tab w:val="left" w:pos="1701"/>
        </w:tabs>
        <w:spacing w:line="360" w:lineRule="auto"/>
      </w:pPr>
      <w:r>
        <w:t xml:space="preserve">If user choose </w:t>
      </w:r>
      <w:r w:rsidRPr="00061AEB">
        <w:rPr>
          <w:b/>
        </w:rPr>
        <w:t>Change vehicle (Menu 4)</w:t>
      </w:r>
      <w:r>
        <w:t xml:space="preserve">, the program will ask user to input </w:t>
      </w:r>
      <w:r w:rsidRPr="00061AEB">
        <w:rPr>
          <w:b/>
        </w:rPr>
        <w:t>vehicle details</w:t>
      </w:r>
      <w:r>
        <w:t xml:space="preserve"> as shown at start of the program.</w:t>
      </w:r>
    </w:p>
    <w:p w:rsidR="004D7EEF" w:rsidRDefault="00CA3FF9" w:rsidP="00D86F30">
      <w:pPr>
        <w:pStyle w:val="ListParagraph"/>
        <w:numPr>
          <w:ilvl w:val="0"/>
          <w:numId w:val="12"/>
        </w:numPr>
        <w:tabs>
          <w:tab w:val="left" w:pos="1701"/>
        </w:tabs>
        <w:spacing w:line="360" w:lineRule="auto"/>
      </w:pPr>
      <w:r>
        <w:t xml:space="preserve">If user choose </w:t>
      </w:r>
      <w:r w:rsidR="00082110">
        <w:rPr>
          <w:b/>
        </w:rPr>
        <w:t>Exit (Menu 5</w:t>
      </w:r>
      <w:r w:rsidRPr="00CA3FF9">
        <w:rPr>
          <w:b/>
        </w:rPr>
        <w:t>)</w:t>
      </w:r>
      <w:r>
        <w:t>, the program ends.</w:t>
      </w:r>
    </w:p>
    <w:p w:rsidR="00B04EE1" w:rsidRDefault="00B04EE1" w:rsidP="00B04EE1">
      <w:pPr>
        <w:pStyle w:val="ListParagraph"/>
        <w:tabs>
          <w:tab w:val="left" w:pos="1701"/>
        </w:tabs>
        <w:spacing w:line="360" w:lineRule="auto"/>
      </w:pPr>
    </w:p>
    <w:p w:rsidR="00486C5E" w:rsidRPr="00A304A7" w:rsidRDefault="00486C5E" w:rsidP="00AE19FD">
      <w:pPr>
        <w:ind w:left="20"/>
        <w:jc w:val="center"/>
      </w:pPr>
      <w:r w:rsidRPr="00E462E9">
        <w:rPr>
          <w:b/>
        </w:rPr>
        <w:t>Please run the EXE file to see the sample program.</w:t>
      </w:r>
    </w:p>
    <w:sectPr w:rsidR="00486C5E" w:rsidRPr="00A304A7" w:rsidSect="005D078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AE2" w:rsidRDefault="00C05AE2" w:rsidP="00273E4A">
      <w:r>
        <w:separator/>
      </w:r>
    </w:p>
  </w:endnote>
  <w:endnote w:type="continuationSeparator" w:id="0">
    <w:p w:rsidR="00C05AE2" w:rsidRDefault="00C05AE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4D" w:rsidRDefault="00CE3226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gn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z1N63d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hsqoJ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3D294D" w:rsidRPr="000F1EBF" w:rsidRDefault="003D294D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CE3226">
          <w:rPr>
            <w:noProof/>
            <w:sz w:val="22"/>
            <w:szCs w:val="22"/>
            <w:lang w:val="id-ID"/>
          </w:rPr>
          <w:t>3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CE3226">
          <w:rPr>
            <w:noProof/>
            <w:sz w:val="22"/>
            <w:szCs w:val="22"/>
            <w:lang w:val="id-ID"/>
          </w:rPr>
          <w:t>3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3D294D" w:rsidRPr="005F794B" w:rsidRDefault="003D294D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CE3226">
          <w:rPr>
            <w:i/>
            <w:noProof/>
            <w:sz w:val="20"/>
            <w:szCs w:val="20"/>
            <w:lang w:val="id-ID"/>
          </w:rPr>
          <w:t>3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CE3226">
          <w:rPr>
            <w:i/>
            <w:noProof/>
            <w:sz w:val="20"/>
            <w:szCs w:val="20"/>
            <w:lang w:val="id-ID"/>
          </w:rPr>
          <w:t>3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3D294D" w:rsidRPr="0093677F" w:rsidRDefault="003D294D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4D" w:rsidRDefault="00CE3226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ra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FcCito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3D294D" w:rsidRPr="005F794B" w:rsidRDefault="003D294D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 w:rsidR="007C0550">
          <w:rPr>
            <w:noProof/>
            <w:lang w:val="id-ID"/>
          </w:rPr>
          <w:t>3</w:t>
        </w:r>
        <w:r w:rsidRPr="005F794B">
          <w:rPr>
            <w:lang w:val="id-ID"/>
          </w:rPr>
          <w:fldChar w:fldCharType="end"/>
        </w:r>
      </w:sdtContent>
    </w:sdt>
  </w:p>
  <w:p w:rsidR="003D294D" w:rsidRPr="005F794B" w:rsidRDefault="003D294D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7C0550">
          <w:rPr>
            <w:i/>
            <w:noProof/>
            <w:sz w:val="20"/>
            <w:szCs w:val="20"/>
            <w:lang w:val="id-ID"/>
          </w:rPr>
          <w:t>3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3D294D" w:rsidRDefault="003D2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AE2" w:rsidRDefault="00C05AE2" w:rsidP="00273E4A">
      <w:r>
        <w:separator/>
      </w:r>
    </w:p>
  </w:footnote>
  <w:footnote w:type="continuationSeparator" w:id="0">
    <w:p w:rsidR="00C05AE2" w:rsidRDefault="00C05AE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3D294D" w:rsidTr="005D0782">
      <w:tc>
        <w:tcPr>
          <w:tcW w:w="5220" w:type="dxa"/>
        </w:tcPr>
        <w:p w:rsidR="003D294D" w:rsidRPr="000B28BE" w:rsidRDefault="00934D7E" w:rsidP="001C5A71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1C5A71">
            <w:rPr>
              <w:b/>
              <w:sz w:val="20"/>
            </w:rPr>
            <w:t>20216</w:t>
          </w:r>
        </w:p>
      </w:tc>
      <w:tc>
        <w:tcPr>
          <w:tcW w:w="5220" w:type="dxa"/>
        </w:tcPr>
        <w:p w:rsidR="003D294D" w:rsidRDefault="003D294D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934D7E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3D294D" w:rsidRDefault="003D294D" w:rsidP="005D0782">
    <w:pPr>
      <w:pStyle w:val="Header"/>
      <w:tabs>
        <w:tab w:val="clear" w:pos="9360"/>
      </w:tabs>
    </w:pPr>
    <w:r>
      <w:tab/>
    </w:r>
  </w:p>
  <w:p w:rsidR="003D294D" w:rsidRDefault="003D29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4D" w:rsidRDefault="003D294D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C1106"/>
    <w:multiLevelType w:val="hybridMultilevel"/>
    <w:tmpl w:val="AC30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A0B4E"/>
    <w:multiLevelType w:val="hybridMultilevel"/>
    <w:tmpl w:val="A0C8A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152453"/>
    <w:multiLevelType w:val="hybridMultilevel"/>
    <w:tmpl w:val="195C4D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0"/>
  </w:num>
  <w:num w:numId="14">
    <w:abstractNumId w:val="6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E"/>
    <w:rsid w:val="00004B76"/>
    <w:rsid w:val="0001287D"/>
    <w:rsid w:val="00020F10"/>
    <w:rsid w:val="00051154"/>
    <w:rsid w:val="00061AEB"/>
    <w:rsid w:val="00072DE7"/>
    <w:rsid w:val="000739AE"/>
    <w:rsid w:val="00082110"/>
    <w:rsid w:val="00083CA0"/>
    <w:rsid w:val="000A09BB"/>
    <w:rsid w:val="000A0C90"/>
    <w:rsid w:val="000A23D8"/>
    <w:rsid w:val="000A3F41"/>
    <w:rsid w:val="000A4660"/>
    <w:rsid w:val="000A7CB0"/>
    <w:rsid w:val="000B28BE"/>
    <w:rsid w:val="000B69D0"/>
    <w:rsid w:val="000D2689"/>
    <w:rsid w:val="000F057A"/>
    <w:rsid w:val="000F1EBF"/>
    <w:rsid w:val="000F7CFC"/>
    <w:rsid w:val="000F7FC6"/>
    <w:rsid w:val="00122BC2"/>
    <w:rsid w:val="00126822"/>
    <w:rsid w:val="00131DAA"/>
    <w:rsid w:val="00140135"/>
    <w:rsid w:val="00145C2E"/>
    <w:rsid w:val="00150E94"/>
    <w:rsid w:val="0015698F"/>
    <w:rsid w:val="00156C3C"/>
    <w:rsid w:val="00176073"/>
    <w:rsid w:val="00183F26"/>
    <w:rsid w:val="00190BB9"/>
    <w:rsid w:val="001955A6"/>
    <w:rsid w:val="001B3A2E"/>
    <w:rsid w:val="001B51D1"/>
    <w:rsid w:val="001B70B1"/>
    <w:rsid w:val="001C5A71"/>
    <w:rsid w:val="001D12D9"/>
    <w:rsid w:val="001D17A2"/>
    <w:rsid w:val="001D4810"/>
    <w:rsid w:val="001E637E"/>
    <w:rsid w:val="001F64B6"/>
    <w:rsid w:val="00224780"/>
    <w:rsid w:val="00235C36"/>
    <w:rsid w:val="00237385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1587"/>
    <w:rsid w:val="002B408E"/>
    <w:rsid w:val="002B66E9"/>
    <w:rsid w:val="002B7CDD"/>
    <w:rsid w:val="002C3AC5"/>
    <w:rsid w:val="002C7FC0"/>
    <w:rsid w:val="002D1472"/>
    <w:rsid w:val="002D4E62"/>
    <w:rsid w:val="002D7F31"/>
    <w:rsid w:val="002E3324"/>
    <w:rsid w:val="003002A2"/>
    <w:rsid w:val="00305136"/>
    <w:rsid w:val="003054E4"/>
    <w:rsid w:val="00310077"/>
    <w:rsid w:val="00320C87"/>
    <w:rsid w:val="00321362"/>
    <w:rsid w:val="00323347"/>
    <w:rsid w:val="00325DA6"/>
    <w:rsid w:val="0032776F"/>
    <w:rsid w:val="00333B4B"/>
    <w:rsid w:val="00341968"/>
    <w:rsid w:val="003432E6"/>
    <w:rsid w:val="003439D3"/>
    <w:rsid w:val="003454A7"/>
    <w:rsid w:val="0036669F"/>
    <w:rsid w:val="00366844"/>
    <w:rsid w:val="0037133A"/>
    <w:rsid w:val="0037553B"/>
    <w:rsid w:val="00384C7B"/>
    <w:rsid w:val="00387D06"/>
    <w:rsid w:val="00392561"/>
    <w:rsid w:val="003A1788"/>
    <w:rsid w:val="003B1D05"/>
    <w:rsid w:val="003B27CC"/>
    <w:rsid w:val="003B5F77"/>
    <w:rsid w:val="003C0A29"/>
    <w:rsid w:val="003C1CE6"/>
    <w:rsid w:val="003D294D"/>
    <w:rsid w:val="003D7084"/>
    <w:rsid w:val="003F71D2"/>
    <w:rsid w:val="004074A1"/>
    <w:rsid w:val="00422134"/>
    <w:rsid w:val="00433A97"/>
    <w:rsid w:val="00434FFC"/>
    <w:rsid w:val="0044211F"/>
    <w:rsid w:val="00446550"/>
    <w:rsid w:val="00446D31"/>
    <w:rsid w:val="0045325D"/>
    <w:rsid w:val="004606BC"/>
    <w:rsid w:val="00461E19"/>
    <w:rsid w:val="004677E5"/>
    <w:rsid w:val="00470964"/>
    <w:rsid w:val="004716A8"/>
    <w:rsid w:val="00474B3C"/>
    <w:rsid w:val="00485642"/>
    <w:rsid w:val="00486C5E"/>
    <w:rsid w:val="004904EA"/>
    <w:rsid w:val="00494E4C"/>
    <w:rsid w:val="004B04BC"/>
    <w:rsid w:val="004B47B5"/>
    <w:rsid w:val="004B6AFE"/>
    <w:rsid w:val="004C0F0C"/>
    <w:rsid w:val="004D176C"/>
    <w:rsid w:val="004D7EEF"/>
    <w:rsid w:val="004E7352"/>
    <w:rsid w:val="00517BCB"/>
    <w:rsid w:val="00517BE8"/>
    <w:rsid w:val="00520E03"/>
    <w:rsid w:val="005314B7"/>
    <w:rsid w:val="00535DA7"/>
    <w:rsid w:val="005367EF"/>
    <w:rsid w:val="00541BDE"/>
    <w:rsid w:val="005438D4"/>
    <w:rsid w:val="005447D7"/>
    <w:rsid w:val="00552CFA"/>
    <w:rsid w:val="0055410B"/>
    <w:rsid w:val="00554C5F"/>
    <w:rsid w:val="00556E41"/>
    <w:rsid w:val="00571B72"/>
    <w:rsid w:val="00581D99"/>
    <w:rsid w:val="00582417"/>
    <w:rsid w:val="00582E4C"/>
    <w:rsid w:val="005A072D"/>
    <w:rsid w:val="005A32DD"/>
    <w:rsid w:val="005B07D4"/>
    <w:rsid w:val="005B3392"/>
    <w:rsid w:val="005B5D42"/>
    <w:rsid w:val="005B66A9"/>
    <w:rsid w:val="005C0493"/>
    <w:rsid w:val="005C156C"/>
    <w:rsid w:val="005C19B6"/>
    <w:rsid w:val="005C2409"/>
    <w:rsid w:val="005C6D5F"/>
    <w:rsid w:val="005D0782"/>
    <w:rsid w:val="005E4BED"/>
    <w:rsid w:val="005F07EA"/>
    <w:rsid w:val="005F794B"/>
    <w:rsid w:val="0060201C"/>
    <w:rsid w:val="0060486C"/>
    <w:rsid w:val="00604E47"/>
    <w:rsid w:val="00630670"/>
    <w:rsid w:val="00635EE5"/>
    <w:rsid w:val="00643F75"/>
    <w:rsid w:val="00672F4C"/>
    <w:rsid w:val="006737AA"/>
    <w:rsid w:val="00681748"/>
    <w:rsid w:val="00687E1B"/>
    <w:rsid w:val="006D36BC"/>
    <w:rsid w:val="006D585F"/>
    <w:rsid w:val="006E3135"/>
    <w:rsid w:val="006F192A"/>
    <w:rsid w:val="006F4D80"/>
    <w:rsid w:val="00701ECA"/>
    <w:rsid w:val="00716E2D"/>
    <w:rsid w:val="00720962"/>
    <w:rsid w:val="0072245D"/>
    <w:rsid w:val="007309E4"/>
    <w:rsid w:val="00737595"/>
    <w:rsid w:val="00737643"/>
    <w:rsid w:val="00765B23"/>
    <w:rsid w:val="00787247"/>
    <w:rsid w:val="007A59C1"/>
    <w:rsid w:val="007B5052"/>
    <w:rsid w:val="007B5A6A"/>
    <w:rsid w:val="007C0550"/>
    <w:rsid w:val="007C1C37"/>
    <w:rsid w:val="007D4025"/>
    <w:rsid w:val="007E0EE7"/>
    <w:rsid w:val="007E6BD1"/>
    <w:rsid w:val="008037C3"/>
    <w:rsid w:val="00810737"/>
    <w:rsid w:val="00811C48"/>
    <w:rsid w:val="00815FA1"/>
    <w:rsid w:val="008239DC"/>
    <w:rsid w:val="00824322"/>
    <w:rsid w:val="00825641"/>
    <w:rsid w:val="0083459F"/>
    <w:rsid w:val="0083780E"/>
    <w:rsid w:val="008674E6"/>
    <w:rsid w:val="00876001"/>
    <w:rsid w:val="00876A58"/>
    <w:rsid w:val="0088206D"/>
    <w:rsid w:val="008842C1"/>
    <w:rsid w:val="00886ED9"/>
    <w:rsid w:val="00891CF9"/>
    <w:rsid w:val="00894072"/>
    <w:rsid w:val="00895B8D"/>
    <w:rsid w:val="008A3BAF"/>
    <w:rsid w:val="008B212E"/>
    <w:rsid w:val="008B7541"/>
    <w:rsid w:val="008C1A4A"/>
    <w:rsid w:val="008D411F"/>
    <w:rsid w:val="009010C1"/>
    <w:rsid w:val="0090372F"/>
    <w:rsid w:val="00911004"/>
    <w:rsid w:val="009166C4"/>
    <w:rsid w:val="00920AAB"/>
    <w:rsid w:val="00932B6E"/>
    <w:rsid w:val="00934D7E"/>
    <w:rsid w:val="0093677F"/>
    <w:rsid w:val="00937B93"/>
    <w:rsid w:val="00944ADA"/>
    <w:rsid w:val="00946DBF"/>
    <w:rsid w:val="00953FC9"/>
    <w:rsid w:val="009568C5"/>
    <w:rsid w:val="00961A2D"/>
    <w:rsid w:val="0097243E"/>
    <w:rsid w:val="00973849"/>
    <w:rsid w:val="009832E4"/>
    <w:rsid w:val="009A17A7"/>
    <w:rsid w:val="009A2464"/>
    <w:rsid w:val="009A3737"/>
    <w:rsid w:val="009B6D57"/>
    <w:rsid w:val="009D7401"/>
    <w:rsid w:val="009E29D9"/>
    <w:rsid w:val="009F7109"/>
    <w:rsid w:val="00A074C9"/>
    <w:rsid w:val="00A14182"/>
    <w:rsid w:val="00A1473C"/>
    <w:rsid w:val="00A304A7"/>
    <w:rsid w:val="00A32343"/>
    <w:rsid w:val="00A41DD6"/>
    <w:rsid w:val="00A46082"/>
    <w:rsid w:val="00A50AF3"/>
    <w:rsid w:val="00A52AB7"/>
    <w:rsid w:val="00A53D38"/>
    <w:rsid w:val="00A552D5"/>
    <w:rsid w:val="00A85BBE"/>
    <w:rsid w:val="00AA1407"/>
    <w:rsid w:val="00AB0E0A"/>
    <w:rsid w:val="00AB0FDD"/>
    <w:rsid w:val="00AB42BB"/>
    <w:rsid w:val="00AC0C63"/>
    <w:rsid w:val="00AC5D98"/>
    <w:rsid w:val="00AD0B16"/>
    <w:rsid w:val="00AD2114"/>
    <w:rsid w:val="00AE19FD"/>
    <w:rsid w:val="00AE1AE9"/>
    <w:rsid w:val="00AE39D8"/>
    <w:rsid w:val="00AE548F"/>
    <w:rsid w:val="00AE661D"/>
    <w:rsid w:val="00AF264E"/>
    <w:rsid w:val="00AF338E"/>
    <w:rsid w:val="00B04C4C"/>
    <w:rsid w:val="00B04EE1"/>
    <w:rsid w:val="00B212C7"/>
    <w:rsid w:val="00B25A20"/>
    <w:rsid w:val="00B440FB"/>
    <w:rsid w:val="00B462EF"/>
    <w:rsid w:val="00B4674F"/>
    <w:rsid w:val="00B517FB"/>
    <w:rsid w:val="00B7140C"/>
    <w:rsid w:val="00B8180F"/>
    <w:rsid w:val="00B81979"/>
    <w:rsid w:val="00B83F82"/>
    <w:rsid w:val="00B903DC"/>
    <w:rsid w:val="00B948DA"/>
    <w:rsid w:val="00B94BB5"/>
    <w:rsid w:val="00B9609E"/>
    <w:rsid w:val="00BC1B03"/>
    <w:rsid w:val="00BC5D75"/>
    <w:rsid w:val="00BC6DE8"/>
    <w:rsid w:val="00BD7FE0"/>
    <w:rsid w:val="00BE0705"/>
    <w:rsid w:val="00BF2997"/>
    <w:rsid w:val="00BF5B91"/>
    <w:rsid w:val="00BF73C1"/>
    <w:rsid w:val="00BF7C45"/>
    <w:rsid w:val="00C02914"/>
    <w:rsid w:val="00C05AE2"/>
    <w:rsid w:val="00C17E38"/>
    <w:rsid w:val="00C24FBD"/>
    <w:rsid w:val="00C27D53"/>
    <w:rsid w:val="00C44051"/>
    <w:rsid w:val="00C440E5"/>
    <w:rsid w:val="00C47E69"/>
    <w:rsid w:val="00C5085F"/>
    <w:rsid w:val="00C525FC"/>
    <w:rsid w:val="00C56C03"/>
    <w:rsid w:val="00C57A8A"/>
    <w:rsid w:val="00C57FE8"/>
    <w:rsid w:val="00C6549A"/>
    <w:rsid w:val="00C8483C"/>
    <w:rsid w:val="00C915BF"/>
    <w:rsid w:val="00C932C2"/>
    <w:rsid w:val="00CA3FF9"/>
    <w:rsid w:val="00CB23F5"/>
    <w:rsid w:val="00CB2917"/>
    <w:rsid w:val="00CD64BC"/>
    <w:rsid w:val="00CD65BD"/>
    <w:rsid w:val="00CE2AFB"/>
    <w:rsid w:val="00CE3226"/>
    <w:rsid w:val="00CF11B0"/>
    <w:rsid w:val="00D23102"/>
    <w:rsid w:val="00D267C0"/>
    <w:rsid w:val="00D30822"/>
    <w:rsid w:val="00D3685C"/>
    <w:rsid w:val="00D37E0D"/>
    <w:rsid w:val="00D5365A"/>
    <w:rsid w:val="00D60984"/>
    <w:rsid w:val="00D60A6D"/>
    <w:rsid w:val="00D65F19"/>
    <w:rsid w:val="00D67DFC"/>
    <w:rsid w:val="00D86F30"/>
    <w:rsid w:val="00D91911"/>
    <w:rsid w:val="00D95848"/>
    <w:rsid w:val="00DA75A4"/>
    <w:rsid w:val="00DA79EC"/>
    <w:rsid w:val="00DB0A75"/>
    <w:rsid w:val="00DC4B9D"/>
    <w:rsid w:val="00DC700A"/>
    <w:rsid w:val="00DE2FA6"/>
    <w:rsid w:val="00DF224B"/>
    <w:rsid w:val="00E0375C"/>
    <w:rsid w:val="00E03DA9"/>
    <w:rsid w:val="00E047D9"/>
    <w:rsid w:val="00E217F3"/>
    <w:rsid w:val="00E335DA"/>
    <w:rsid w:val="00E35920"/>
    <w:rsid w:val="00E36B77"/>
    <w:rsid w:val="00E36EA8"/>
    <w:rsid w:val="00E36EBA"/>
    <w:rsid w:val="00E502A7"/>
    <w:rsid w:val="00E56028"/>
    <w:rsid w:val="00E642BF"/>
    <w:rsid w:val="00E660C4"/>
    <w:rsid w:val="00E87F34"/>
    <w:rsid w:val="00EA13B8"/>
    <w:rsid w:val="00EB5190"/>
    <w:rsid w:val="00EC1C6E"/>
    <w:rsid w:val="00EC43EF"/>
    <w:rsid w:val="00ED5890"/>
    <w:rsid w:val="00EF17AC"/>
    <w:rsid w:val="00F209A3"/>
    <w:rsid w:val="00F22A92"/>
    <w:rsid w:val="00F36E33"/>
    <w:rsid w:val="00F53807"/>
    <w:rsid w:val="00F55AF2"/>
    <w:rsid w:val="00F5712B"/>
    <w:rsid w:val="00F712CE"/>
    <w:rsid w:val="00F80742"/>
    <w:rsid w:val="00F955DA"/>
    <w:rsid w:val="00F97FC6"/>
    <w:rsid w:val="00FA41A2"/>
    <w:rsid w:val="00FC245F"/>
    <w:rsid w:val="00FC42A8"/>
    <w:rsid w:val="00FE3A3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E1B"/>
    <w:pPr>
      <w:ind w:left="720"/>
      <w:contextualSpacing/>
    </w:pPr>
  </w:style>
  <w:style w:type="character" w:customStyle="1" w:styleId="hps">
    <w:name w:val="hps"/>
    <w:basedOn w:val="DefaultParagraphFont"/>
    <w:rsid w:val="00486C5E"/>
  </w:style>
  <w:style w:type="character" w:customStyle="1" w:styleId="apple-converted-space">
    <w:name w:val="apple-converted-space"/>
    <w:rsid w:val="00B04E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E1B"/>
    <w:pPr>
      <w:ind w:left="720"/>
      <w:contextualSpacing/>
    </w:pPr>
  </w:style>
  <w:style w:type="character" w:customStyle="1" w:styleId="hps">
    <w:name w:val="hps"/>
    <w:basedOn w:val="DefaultParagraphFont"/>
    <w:rsid w:val="00486C5E"/>
  </w:style>
  <w:style w:type="character" w:customStyle="1" w:styleId="apple-converted-space">
    <w:name w:val="apple-converted-space"/>
    <w:rsid w:val="00B0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18DB8-1911-4223-8369-9FE5AC6D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Fahdil Ahady Hazain</cp:lastModifiedBy>
  <cp:revision>2</cp:revision>
  <cp:lastPrinted>2015-02-11T06:58:00Z</cp:lastPrinted>
  <dcterms:created xsi:type="dcterms:W3CDTF">2016-03-20T19:13:00Z</dcterms:created>
  <dcterms:modified xsi:type="dcterms:W3CDTF">2016-03-20T19:13:00Z</dcterms:modified>
</cp:coreProperties>
</file>